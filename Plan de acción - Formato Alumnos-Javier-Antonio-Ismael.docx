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:rsidRPr="006C56E7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Pr="006C56E7" w:rsidRDefault="00692571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:rsidRPr="006C56E7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Pr="006C56E7" w:rsidRDefault="00692571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92571" w:rsidRPr="006C56E7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Pr="006C56E7" w:rsidRDefault="0054609E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C56E7">
              <w:rPr>
                <w:rFonts w:ascii="Arial" w:hAnsi="Arial" w:cs="Arial"/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Pr="006C56E7" w:rsidRDefault="00363F7D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C56E7">
              <w:rPr>
                <w:rFonts w:ascii="Arial" w:hAnsi="Arial" w:cs="Arial"/>
                <w:color w:val="000000"/>
              </w:rPr>
              <w:t>Código IoT</w:t>
            </w:r>
          </w:p>
        </w:tc>
      </w:tr>
      <w:tr w:rsidR="00692571" w:rsidRPr="006C56E7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Pr="006C56E7" w:rsidRDefault="00692571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Pr="006C56E7" w:rsidRDefault="00692571">
            <w:pPr>
              <w:pStyle w:val="TableContents"/>
              <w:rPr>
                <w:rFonts w:ascii="Arial" w:hAnsi="Arial" w:cs="Arial"/>
                <w:color w:val="000000"/>
              </w:rPr>
            </w:pPr>
          </w:p>
        </w:tc>
      </w:tr>
      <w:tr w:rsidR="00692571" w:rsidRPr="006C56E7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Pr="006C56E7" w:rsidRDefault="0054609E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C56E7">
              <w:rPr>
                <w:rFonts w:ascii="Arial" w:hAnsi="Arial" w:cs="Arial"/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Pr="006C56E7" w:rsidRDefault="00363F7D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C56E7">
              <w:rPr>
                <w:rFonts w:ascii="Arial" w:hAnsi="Arial" w:cs="Arial"/>
                <w:color w:val="000000"/>
              </w:rPr>
              <w:t>9 de agosto</w:t>
            </w:r>
            <w:r w:rsidR="0054609E" w:rsidRPr="006C56E7">
              <w:rPr>
                <w:rFonts w:ascii="Arial" w:hAnsi="Arial" w:cs="Arial"/>
                <w:color w:val="000000"/>
              </w:rPr>
              <w:t xml:space="preserve"> de 2021</w:t>
            </w:r>
          </w:p>
        </w:tc>
      </w:tr>
      <w:tr w:rsidR="00692571" w:rsidRPr="006C56E7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Pr="006C56E7" w:rsidRDefault="0054609E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C56E7">
              <w:rPr>
                <w:rFonts w:ascii="Arial" w:hAnsi="Arial" w:cs="Arial"/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Pr="006C56E7" w:rsidRDefault="0054609E">
            <w:pPr>
              <w:pStyle w:val="TableContents"/>
              <w:rPr>
                <w:rFonts w:ascii="Arial" w:hAnsi="Arial" w:cs="Arial"/>
              </w:rPr>
            </w:pPr>
            <w:r w:rsidRPr="006C56E7">
              <w:rPr>
                <w:rFonts w:ascii="Arial" w:hAnsi="Arial" w:cs="Arial"/>
                <w:color w:val="000000"/>
              </w:rPr>
              <w:t>30 días naturales</w:t>
            </w:r>
          </w:p>
        </w:tc>
      </w:tr>
      <w:tr w:rsidR="00692571" w:rsidRPr="006C56E7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Pr="006C56E7" w:rsidRDefault="00692571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Pr="006C56E7" w:rsidRDefault="00692571">
            <w:pPr>
              <w:pStyle w:val="TableContents"/>
              <w:rPr>
                <w:rFonts w:ascii="Arial" w:hAnsi="Arial" w:cs="Arial"/>
                <w:color w:val="000000"/>
              </w:rPr>
            </w:pPr>
          </w:p>
        </w:tc>
      </w:tr>
      <w:tr w:rsidR="00692571" w:rsidRPr="006C56E7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Pr="006C56E7" w:rsidRDefault="0054609E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C56E7">
              <w:rPr>
                <w:rFonts w:ascii="Arial" w:hAnsi="Arial" w:cs="Arial"/>
                <w:b/>
                <w:bCs/>
                <w:color w:val="000000"/>
              </w:rPr>
              <w:t>Elaborado por:</w:t>
            </w:r>
          </w:p>
          <w:p w14:paraId="4C3B67BE" w14:textId="77777777" w:rsidR="00692571" w:rsidRPr="006C56E7" w:rsidRDefault="0054609E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C56E7">
              <w:rPr>
                <w:rFonts w:ascii="Arial" w:hAnsi="Arial" w:cs="Arial"/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Pr="006C56E7" w:rsidRDefault="0054609E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6C56E7">
              <w:rPr>
                <w:rFonts w:ascii="Arial" w:hAnsi="Arial" w:cs="Arial"/>
                <w:color w:val="000000"/>
              </w:rPr>
              <w:t>Hugo Vargas</w:t>
            </w:r>
          </w:p>
          <w:p w14:paraId="4C3B67C0" w14:textId="1F30D661" w:rsidR="00692571" w:rsidRPr="006C56E7" w:rsidRDefault="00692571">
            <w:pPr>
              <w:pStyle w:val="TableContents"/>
              <w:rPr>
                <w:rFonts w:ascii="Arial" w:hAnsi="Arial" w:cs="Arial"/>
                <w:color w:val="000000"/>
              </w:rPr>
            </w:pPr>
          </w:p>
        </w:tc>
      </w:tr>
      <w:tr w:rsidR="00692571" w:rsidRPr="006C56E7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Pr="006C56E7" w:rsidRDefault="00692571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Pr="006C56E7" w:rsidRDefault="00692571">
            <w:pPr>
              <w:pStyle w:val="TableContents"/>
              <w:rPr>
                <w:rFonts w:ascii="Arial" w:hAnsi="Arial" w:cs="Arial"/>
                <w:color w:val="000000"/>
              </w:rPr>
            </w:pPr>
          </w:p>
        </w:tc>
      </w:tr>
      <w:tr w:rsidR="00692571" w:rsidRPr="006C56E7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Pr="006C56E7" w:rsidRDefault="0054609E">
            <w:pPr>
              <w:pStyle w:val="TableContents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C56E7">
              <w:rPr>
                <w:rFonts w:ascii="Arial" w:hAnsi="Arial" w:cs="Arial"/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Pr="006C56E7" w:rsidRDefault="00363F7D">
            <w:pPr>
              <w:pStyle w:val="Standard"/>
              <w:rPr>
                <w:rFonts w:ascii="Arial" w:hAnsi="Arial" w:cs="Arial"/>
              </w:rPr>
            </w:pPr>
            <w:r w:rsidRPr="006C56E7">
              <w:rPr>
                <w:rFonts w:ascii="Arial" w:hAnsi="Arial" w:cs="Arial"/>
              </w:rPr>
              <w:t>Plan de acción del Proyecto Capstone</w:t>
            </w:r>
          </w:p>
        </w:tc>
      </w:tr>
      <w:tr w:rsidR="00692571" w:rsidRPr="006C56E7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Pr="006C56E7" w:rsidRDefault="00692571">
            <w:pPr>
              <w:pStyle w:val="TableContents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Pr="006C56E7" w:rsidRDefault="00692571">
      <w:pPr>
        <w:pStyle w:val="Standard"/>
        <w:rPr>
          <w:rFonts w:ascii="Arial" w:hAnsi="Arial" w:cs="Arial"/>
        </w:rPr>
      </w:pPr>
    </w:p>
    <w:p w14:paraId="4C3B67CB" w14:textId="77777777" w:rsidR="00692571" w:rsidRPr="006C56E7" w:rsidRDefault="00692571">
      <w:pPr>
        <w:pageBreakBefore/>
        <w:rPr>
          <w:rFonts w:ascii="Arial" w:hAnsi="Arial" w:cs="Arial"/>
        </w:rPr>
      </w:pPr>
    </w:p>
    <w:p w14:paraId="4C3B67CC" w14:textId="07779A8D" w:rsidR="00692571" w:rsidRPr="006C56E7" w:rsidRDefault="00363F7D">
      <w:pPr>
        <w:pStyle w:val="Puesto"/>
        <w:rPr>
          <w:rFonts w:ascii="Arial" w:hAnsi="Arial" w:cs="Arial"/>
        </w:rPr>
      </w:pPr>
      <w:r w:rsidRPr="006C56E7">
        <w:rPr>
          <w:rFonts w:ascii="Arial" w:hAnsi="Arial" w:cs="Arial"/>
        </w:rPr>
        <w:t>Plan de acción del proyecto Capstone</w:t>
      </w:r>
    </w:p>
    <w:p w14:paraId="4C3B67D1" w14:textId="32623F98" w:rsidR="00692571" w:rsidRPr="006C56E7" w:rsidRDefault="0054609E" w:rsidP="00363F7D">
      <w:pPr>
        <w:pStyle w:val="Subttulo"/>
        <w:rPr>
          <w:rFonts w:ascii="Arial" w:hAnsi="Arial" w:cs="Arial"/>
        </w:rPr>
      </w:pPr>
      <w:r w:rsidRPr="006C56E7">
        <w:rPr>
          <w:rFonts w:ascii="Arial" w:hAnsi="Arial" w:cs="Arial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6C56E7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6C56E7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6C56E7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6C56E7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CEF4214" w:rsidR="00B73596" w:rsidRPr="006C56E7" w:rsidRDefault="00B73596" w:rsidP="0038098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80986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Javier Caldera Miguel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6C56E7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1D0F592F" w:rsidR="00B73596" w:rsidRPr="006C56E7" w:rsidRDefault="0038098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&lt;Juan Antonio Arizaga Silva</w:t>
            </w:r>
            <w:r w:rsidR="00B73596"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6C56E7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8B384E6" w:rsidR="00B73596" w:rsidRPr="006C56E7" w:rsidRDefault="0038098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&lt;Ismael Sánchez Rincón</w:t>
            </w:r>
            <w:r w:rsidR="00B73596"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6C56E7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6C56E7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879F6A2" w:rsidR="00B73596" w:rsidRPr="006C56E7" w:rsidRDefault="00B73596" w:rsidP="0038098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80986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Javier Caldera Miguel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6C56E7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3C42865" w:rsidR="00B73596" w:rsidRPr="006C56E7" w:rsidRDefault="00B73596" w:rsidP="0038098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80986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En Proceso</w:t>
            </w:r>
            <w:bookmarkStart w:id="0" w:name="_GoBack"/>
            <w:bookmarkEnd w:id="0"/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6C56E7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6C56E7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6C56E7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6C56E7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6C56E7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6C56E7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6C56E7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6C56E7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6C56E7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6C56E7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6C56E7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6C56E7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6C56E7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6C56E7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6C56E7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6C56E7">
              <w:rPr>
                <w:rFonts w:ascii="Arial" w:eastAsia="Times New Roman" w:hAnsi="Arial" w:cs="Arial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6C56E7" w:rsidRDefault="00363F7D" w:rsidP="00363F7D">
      <w:pPr>
        <w:pStyle w:val="Textbody"/>
        <w:rPr>
          <w:rFonts w:ascii="Arial" w:hAnsi="Arial" w:cs="Arial"/>
        </w:rPr>
      </w:pPr>
    </w:p>
    <w:sectPr w:rsidR="00363F7D" w:rsidRPr="006C56E7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DC76B" w14:textId="77777777" w:rsidR="009B4F15" w:rsidRDefault="009B4F15">
      <w:r>
        <w:separator/>
      </w:r>
    </w:p>
  </w:endnote>
  <w:endnote w:type="continuationSeparator" w:id="0">
    <w:p w14:paraId="75FA36BC" w14:textId="77777777" w:rsidR="009B4F15" w:rsidRDefault="009B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Segoe Script"/>
    <w:charset w:val="00"/>
    <w:family w:val="swiss"/>
    <w:pitch w:val="variable"/>
    <w:sig w:usb0="00000001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B67B6" w14:textId="77777777" w:rsidR="001A42EB" w:rsidRDefault="009B4F15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380986">
      <w:rPr>
        <w:rFonts w:ascii="MicrogrammaDMedExt" w:hAnsi="MicrogrammaDMedExt"/>
        <w:noProof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380986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9B4F15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D2C4D" w14:textId="77777777" w:rsidR="009B4F15" w:rsidRDefault="009B4F15">
      <w:r>
        <w:rPr>
          <w:color w:val="000000"/>
        </w:rPr>
        <w:separator/>
      </w:r>
    </w:p>
  </w:footnote>
  <w:footnote w:type="continuationSeparator" w:id="0">
    <w:p w14:paraId="4C160B0A" w14:textId="77777777" w:rsidR="009B4F15" w:rsidRDefault="009B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9B4F15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80986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C56E7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B4F15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Puest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0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Javier Caldera Miguel</cp:lastModifiedBy>
  <cp:revision>2</cp:revision>
  <dcterms:created xsi:type="dcterms:W3CDTF">2022-03-25T02:03:00Z</dcterms:created>
  <dcterms:modified xsi:type="dcterms:W3CDTF">2022-03-25T02:03:00Z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